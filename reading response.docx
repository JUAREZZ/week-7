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7285D" w14:textId="4BE4184D" w:rsidR="00F9444C" w:rsidRDefault="009837FB">
      <w:pPr>
        <w:pStyle w:val="NoSpacing"/>
      </w:pPr>
      <w:r>
        <w:t>Juan Angel Juarez</w:t>
      </w:r>
    </w:p>
    <w:p w14:paraId="5F645A50" w14:textId="2CBA6BC5" w:rsidR="00E614DD" w:rsidRDefault="009837FB">
      <w:pPr>
        <w:pStyle w:val="NoSpacing"/>
      </w:pPr>
      <w:r>
        <w:t>Harmon, Matthew</w:t>
      </w:r>
    </w:p>
    <w:p w14:paraId="27E9A9CC" w14:textId="7AB5A31B" w:rsidR="00E614DD" w:rsidRDefault="009837FB">
      <w:pPr>
        <w:pStyle w:val="NoSpacing"/>
      </w:pPr>
      <w:r>
        <w:t>Linux</w:t>
      </w:r>
    </w:p>
    <w:p w14:paraId="4A23BED1" w14:textId="1F455D77" w:rsidR="00E614DD" w:rsidRDefault="009837FB">
      <w:pPr>
        <w:pStyle w:val="NoSpacing"/>
      </w:pPr>
      <w:r>
        <w:t>02-26-2018</w:t>
      </w:r>
    </w:p>
    <w:p w14:paraId="42E3867C" w14:textId="1751E3EA" w:rsidR="00E614DD" w:rsidRDefault="009837FB" w:rsidP="009837FB">
      <w:pPr>
        <w:pStyle w:val="Title"/>
      </w:pPr>
      <w:r>
        <w:t>Reading response</w:t>
      </w:r>
    </w:p>
    <w:p w14:paraId="335AF1C9" w14:textId="4D33AC9B" w:rsidR="00E614DD" w:rsidRDefault="009837FB" w:rsidP="00EC2FBD">
      <w:r>
        <w:t>Reading response to “</w:t>
      </w:r>
      <w:r w:rsidRPr="009837FB">
        <w:t>An</w:t>
      </w:r>
      <w:r>
        <w:t xml:space="preserve"> </w:t>
      </w:r>
      <w:r w:rsidRPr="009837FB">
        <w:t>Industry</w:t>
      </w:r>
      <w:r>
        <w:t xml:space="preserve"> </w:t>
      </w:r>
      <w:r w:rsidRPr="009837FB">
        <w:t>Guide to</w:t>
      </w:r>
      <w:r>
        <w:t xml:space="preserve"> </w:t>
      </w:r>
      <w:r w:rsidRPr="009837FB">
        <w:t>Becoming a</w:t>
      </w:r>
      <w:r>
        <w:t xml:space="preserve"> </w:t>
      </w:r>
      <w:proofErr w:type="gramStart"/>
      <w:r w:rsidRPr="009837FB">
        <w:t>Softwar</w:t>
      </w:r>
      <w:r>
        <w:t xml:space="preserve">e </w:t>
      </w:r>
      <w:r w:rsidRPr="009837FB">
        <w:t> Engineer</w:t>
      </w:r>
      <w:proofErr w:type="gramEnd"/>
      <w:r>
        <w:t xml:space="preserve">” by </w:t>
      </w:r>
      <w:r w:rsidR="003C173E">
        <w:t>b</w:t>
      </w:r>
      <w:r>
        <w:t xml:space="preserve">ill </w:t>
      </w:r>
      <w:proofErr w:type="spellStart"/>
      <w:r>
        <w:t>langerberg</w:t>
      </w:r>
      <w:proofErr w:type="spellEnd"/>
      <w:r>
        <w:t>.</w:t>
      </w:r>
      <w:r w:rsidR="003C173E">
        <w:t xml:space="preserve"> While reading the guide, it really </w:t>
      </w:r>
      <w:r w:rsidR="00EC2FBD">
        <w:t xml:space="preserve">specifies on what thing to focus on or the skills that we might need to learn, like knowing how data structures works and problem solving &amp; debugging. Helping us understand that we need to know the basic too not just one skill but to many other, </w:t>
      </w:r>
      <w:r w:rsidR="00712EA4">
        <w:t>g</w:t>
      </w:r>
      <w:r w:rsidR="00EC2FBD">
        <w:t>i</w:t>
      </w:r>
      <w:r w:rsidR="00D921AB">
        <w:t>v</w:t>
      </w:r>
      <w:r w:rsidR="00EC2FBD">
        <w:t>ing examples of what he means or the things that many other people are looking for.</w:t>
      </w:r>
      <w:r w:rsidR="00712EA4">
        <w:t xml:space="preserve"> Showing steps on what need to be learned. I really think </w:t>
      </w:r>
      <w:proofErr w:type="gramStart"/>
      <w:r w:rsidR="00712EA4">
        <w:t>this  is</w:t>
      </w:r>
      <w:proofErr w:type="gramEnd"/>
      <w:r w:rsidR="00712EA4">
        <w:t xml:space="preserve"> a good way to learn since his showing you the main things people who are going into software engineering need to know or have some knowledge on.</w:t>
      </w:r>
    </w:p>
    <w:p w14:paraId="527187D4" w14:textId="6A2A3937" w:rsidR="005B070A" w:rsidRDefault="0065340F" w:rsidP="00EC2FBD">
      <w:r>
        <w:t xml:space="preserve">Most of the thing he explained or talked about will help some people understand what the requirement for your </w:t>
      </w:r>
      <w:r w:rsidR="00CB1450">
        <w:t>employers,</w:t>
      </w:r>
      <w:r>
        <w:t xml:space="preserve"> giving a list of things like quality internship in the field of software or complete courses from computer skills, things like that make people stand out. Mostly if you have knowledge of what you’re doing or what are your goals in life.</w:t>
      </w:r>
      <w:r w:rsidR="00CB1450">
        <w:t xml:space="preserve"> Giving tips on the things that your employer might ask or wants to see in your resume. Its helpful because most people don’t know what are the things that they might be looing for or what things are needed for the position. </w:t>
      </w:r>
      <w:r w:rsidR="00674B55">
        <w:t xml:space="preserve">The part that really would be helpful is where you are being interview, he gave out good tips on how to make the interview be a little less challenging since many people get nervous.  But following this step or tips would make things go smooth. </w:t>
      </w:r>
      <w:r w:rsidR="00CB1450">
        <w:t xml:space="preserve">Being prepare for your interview ahead of time is a </w:t>
      </w:r>
      <w:proofErr w:type="gramStart"/>
      <w:r w:rsidR="00CB1450">
        <w:t>really good</w:t>
      </w:r>
      <w:proofErr w:type="gramEnd"/>
      <w:r w:rsidR="00CB1450">
        <w:t xml:space="preserve"> tip, so you wouldn’t be rushing all at the last minute.</w:t>
      </w:r>
    </w:p>
    <w:p w14:paraId="70E1E70B" w14:textId="1D80BE6B" w:rsidR="00674B55" w:rsidRDefault="00674B55" w:rsidP="00EC2FBD">
      <w:r>
        <w:lastRenderedPageBreak/>
        <w:t>For me learning this steps or tips</w:t>
      </w:r>
      <w:r w:rsidR="003C6BA2">
        <w:t>, would make it easier for me in the future if I decided to stay in the engineering path. I would have some knowledge of what the employer might be looking for or how to be prepare for the interviews. Knowing the basic of computer skills will be the first step on being a great candidate for the hob in the future.</w:t>
      </w:r>
      <w:bookmarkStart w:id="0" w:name="_GoBack"/>
      <w:bookmarkEnd w:id="0"/>
    </w:p>
    <w:p w14:paraId="42FA81D0" w14:textId="7A0D4EFD" w:rsidR="00E614DD" w:rsidRDefault="003C6BA2" w:rsidP="009D4EB3">
      <w:pPr>
        <w:pStyle w:val="SectionTitle"/>
        <w:jc w:val="left"/>
      </w:pPr>
      <w:r>
        <w:lastRenderedPageBreak/>
        <w:t>Works Cited</w:t>
      </w:r>
    </w:p>
    <w:p w14:paraId="1F52E194" w14:textId="40DEF2B1" w:rsidR="00E614DD" w:rsidRDefault="00674B55">
      <w:pPr>
        <w:pStyle w:val="Bibliography"/>
      </w:pPr>
      <w:proofErr w:type="spellStart"/>
      <w:proofErr w:type="gramStart"/>
      <w:r>
        <w:t>Langenberg,Bill</w:t>
      </w:r>
      <w:proofErr w:type="spellEnd"/>
      <w:proofErr w:type="gramEnd"/>
      <w:r w:rsidR="00691EC1">
        <w:t xml:space="preserve">. </w:t>
      </w:r>
      <w:r>
        <w:rPr>
          <w:rStyle w:val="Emphasis"/>
        </w:rPr>
        <w:t>An industry guide to becoming a software engineer</w:t>
      </w:r>
      <w:r w:rsidR="009D4EB3">
        <w:t>.</w:t>
      </w:r>
    </w:p>
    <w:p w14:paraId="49A4BC83" w14:textId="2D2345A2" w:rsidR="00E614DD" w:rsidRDefault="00E614DD">
      <w:pPr>
        <w:pStyle w:val="Bibliography"/>
      </w:pP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192B2" w14:textId="77777777" w:rsidR="00AD756A" w:rsidRDefault="00AD756A">
      <w:pPr>
        <w:spacing w:line="240" w:lineRule="auto"/>
      </w:pPr>
      <w:r>
        <w:separator/>
      </w:r>
    </w:p>
  </w:endnote>
  <w:endnote w:type="continuationSeparator" w:id="0">
    <w:p w14:paraId="418EBE09" w14:textId="77777777" w:rsidR="00AD756A" w:rsidRDefault="00AD75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3EA86" w14:textId="77777777" w:rsidR="00AD756A" w:rsidRDefault="00AD756A">
      <w:pPr>
        <w:spacing w:line="240" w:lineRule="auto"/>
      </w:pPr>
      <w:r>
        <w:separator/>
      </w:r>
    </w:p>
  </w:footnote>
  <w:footnote w:type="continuationSeparator" w:id="0">
    <w:p w14:paraId="5E81F20E" w14:textId="77777777" w:rsidR="00AD756A" w:rsidRDefault="00AD75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87F95" w14:textId="6A487699" w:rsidR="0065340F" w:rsidRDefault="0065340F">
    <w:pPr>
      <w:pStyle w:val="Header"/>
    </w:pPr>
    <w:sdt>
      <w:sdtPr>
        <w:alias w:val="Last Name:"/>
        <w:tag w:val="Last Name:"/>
        <w:id w:val="343136273"/>
        <w:placeholder>
          <w:docPart w:val="45D53273387046BE87BF1D700C5351AD"/>
        </w:placeholder>
        <w:temporary/>
        <w:showingPlcHdr/>
        <w15:appearance w15:val="hidden"/>
      </w:sdtPr>
      <w:sdtContent>
        <w:r>
          <w:t>Last Name</w:t>
        </w:r>
      </w:sdtContent>
    </w:sdt>
    <w:r>
      <w:t xml:space="preserve"> </w:t>
    </w:r>
    <w:r>
      <w:fldChar w:fldCharType="begin"/>
    </w:r>
    <w:r>
      <w:instrText xml:space="preserve"> PAGE   \* MERGEFORMAT </w:instrText>
    </w:r>
    <w:r>
      <w:fldChar w:fldCharType="separate"/>
    </w:r>
    <w:r w:rsidR="003C6BA2">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F713" w14:textId="3ABFD914" w:rsidR="0065340F" w:rsidRDefault="0065340F">
    <w:pPr>
      <w:pStyle w:val="Header"/>
    </w:pPr>
    <w:sdt>
      <w:sdtPr>
        <w:alias w:val="Last Name:"/>
        <w:tag w:val="Last Name:"/>
        <w:id w:val="81423100"/>
        <w:placeholder>
          <w:docPart w:val="3384BE46F2B646B5B86F077530EAE082"/>
        </w:placeholder>
        <w:temporary/>
        <w:showingPlcHdr/>
        <w15:appearance w15:val="hidden"/>
      </w:sdtPr>
      <w:sdtContent>
        <w:r>
          <w:t>Last Name</w:t>
        </w:r>
      </w:sdtContent>
    </w:sdt>
    <w:r>
      <w:t xml:space="preserve"> </w:t>
    </w:r>
    <w:r>
      <w:fldChar w:fldCharType="begin"/>
    </w:r>
    <w:r>
      <w:instrText xml:space="preserve"> PAGE   \* MERGEFORMAT </w:instrText>
    </w:r>
    <w:r>
      <w:fldChar w:fldCharType="separate"/>
    </w:r>
    <w:r w:rsidR="003C6BA2">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FB"/>
    <w:rsid w:val="00040CBB"/>
    <w:rsid w:val="000B78C8"/>
    <w:rsid w:val="001463B2"/>
    <w:rsid w:val="001F62C0"/>
    <w:rsid w:val="00245E02"/>
    <w:rsid w:val="00353B66"/>
    <w:rsid w:val="003C173E"/>
    <w:rsid w:val="003C6BA2"/>
    <w:rsid w:val="004A2675"/>
    <w:rsid w:val="004F7139"/>
    <w:rsid w:val="005B070A"/>
    <w:rsid w:val="0065340F"/>
    <w:rsid w:val="00674B55"/>
    <w:rsid w:val="00691EC1"/>
    <w:rsid w:val="00712EA4"/>
    <w:rsid w:val="007C53FB"/>
    <w:rsid w:val="008B7D18"/>
    <w:rsid w:val="008F1F97"/>
    <w:rsid w:val="008F4052"/>
    <w:rsid w:val="009837FB"/>
    <w:rsid w:val="009D4EB3"/>
    <w:rsid w:val="00AD756A"/>
    <w:rsid w:val="00B13D1B"/>
    <w:rsid w:val="00B762E5"/>
    <w:rsid w:val="00B818DF"/>
    <w:rsid w:val="00CB1450"/>
    <w:rsid w:val="00D52117"/>
    <w:rsid w:val="00D921AB"/>
    <w:rsid w:val="00DB0D39"/>
    <w:rsid w:val="00E14005"/>
    <w:rsid w:val="00E614DD"/>
    <w:rsid w:val="00EC2FB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DDBB5"/>
  <w15:chartTrackingRefBased/>
  <w15:docId w15:val="{95D3B43A-AC09-45A0-8914-E6491A01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jua\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84BE46F2B646B5B86F077530EAE082"/>
        <w:category>
          <w:name w:val="General"/>
          <w:gallery w:val="placeholder"/>
        </w:category>
        <w:types>
          <w:type w:val="bbPlcHdr"/>
        </w:types>
        <w:behaviors>
          <w:behavior w:val="content"/>
        </w:behaviors>
        <w:guid w:val="{32F22770-07E0-43CB-8C49-7D055720FF3A}"/>
      </w:docPartPr>
      <w:docPartBody>
        <w:p w:rsidR="00AD3DD8" w:rsidRDefault="00AD3DD8">
          <w:pPr>
            <w:pStyle w:val="3384BE46F2B646B5B86F077530EAE082"/>
          </w:pPr>
          <w:r>
            <w:t>Print</w:t>
          </w:r>
        </w:p>
      </w:docPartBody>
    </w:docPart>
    <w:docPart>
      <w:docPartPr>
        <w:name w:val="45D53273387046BE87BF1D700C5351AD"/>
        <w:category>
          <w:name w:val="General"/>
          <w:gallery w:val="placeholder"/>
        </w:category>
        <w:types>
          <w:type w:val="bbPlcHdr"/>
        </w:types>
        <w:behaviors>
          <w:behavior w:val="content"/>
        </w:behaviors>
        <w:guid w:val="{AFB16B1E-DED3-4571-AFDE-F08AFA2D8079}"/>
      </w:docPartPr>
      <w:docPartBody>
        <w:p w:rsidR="00000000" w:rsidRDefault="00AD3DD8" w:rsidP="00AD3DD8">
          <w:pPr>
            <w:pStyle w:val="45D53273387046BE87BF1D700C5351AD"/>
          </w:pPr>
          <w:r>
            <w:t>AuthorLastName, FirstName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D8"/>
    <w:rsid w:val="00AD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3051135B2437FA766FFED59834585">
    <w:name w:val="F7D3051135B2437FA766FFED59834585"/>
  </w:style>
  <w:style w:type="paragraph" w:customStyle="1" w:styleId="63C9D88A60504C699704AAEFECA2A092">
    <w:name w:val="63C9D88A60504C699704AAEFECA2A092"/>
  </w:style>
  <w:style w:type="paragraph" w:customStyle="1" w:styleId="B556D2E7D13640D7BD8B4C1FF4C428FC">
    <w:name w:val="B556D2E7D13640D7BD8B4C1FF4C428FC"/>
  </w:style>
  <w:style w:type="paragraph" w:customStyle="1" w:styleId="68FFE1A36ED84C99A99349A6776A4768">
    <w:name w:val="68FFE1A36ED84C99A99349A6776A4768"/>
  </w:style>
  <w:style w:type="paragraph" w:customStyle="1" w:styleId="1FB16467B88648C9BB49AD06BF10103E">
    <w:name w:val="1FB16467B88648C9BB49AD06BF10103E"/>
  </w:style>
  <w:style w:type="paragraph" w:customStyle="1" w:styleId="54247019C28D41859B66D25AAEF2DF24">
    <w:name w:val="54247019C28D41859B66D25AAEF2DF24"/>
  </w:style>
  <w:style w:type="character" w:styleId="Emphasis">
    <w:name w:val="Emphasis"/>
    <w:basedOn w:val="DefaultParagraphFont"/>
    <w:uiPriority w:val="8"/>
    <w:qFormat/>
    <w:rsid w:val="00AD3DD8"/>
    <w:rPr>
      <w:i/>
      <w:iCs/>
    </w:rPr>
  </w:style>
  <w:style w:type="paragraph" w:customStyle="1" w:styleId="806C08A727C44713932A9D428732A9C3">
    <w:name w:val="806C08A727C44713932A9D428732A9C3"/>
  </w:style>
  <w:style w:type="paragraph" w:customStyle="1" w:styleId="E5444848CC804D95B14620285313F1C1">
    <w:name w:val="E5444848CC804D95B14620285313F1C1"/>
  </w:style>
  <w:style w:type="paragraph" w:customStyle="1" w:styleId="CE0F46321D4B4DB2A4A00D6C03B5D965">
    <w:name w:val="CE0F46321D4B4DB2A4A00D6C03B5D965"/>
  </w:style>
  <w:style w:type="paragraph" w:customStyle="1" w:styleId="55E90E2A3D1348A7B0B5B651962B1DDC">
    <w:name w:val="55E90E2A3D1348A7B0B5B651962B1DDC"/>
  </w:style>
  <w:style w:type="paragraph" w:customStyle="1" w:styleId="E4CD912FC7FB4E4F85A68C2C22CE86A9">
    <w:name w:val="E4CD912FC7FB4E4F85A68C2C22CE86A9"/>
  </w:style>
  <w:style w:type="paragraph" w:customStyle="1" w:styleId="AA1F64E5ACDA4A73966460FA40941706">
    <w:name w:val="AA1F64E5ACDA4A73966460FA40941706"/>
  </w:style>
  <w:style w:type="paragraph" w:customStyle="1" w:styleId="13B99400C04743CC888973F5587B2ABD">
    <w:name w:val="13B99400C04743CC888973F5587B2ABD"/>
  </w:style>
  <w:style w:type="paragraph" w:customStyle="1" w:styleId="57750CB1674D4E879C0EF3D03ED91982">
    <w:name w:val="57750CB1674D4E879C0EF3D03ED91982"/>
  </w:style>
  <w:style w:type="paragraph" w:customStyle="1" w:styleId="49CD898B282C48E3A5474B2C77052459">
    <w:name w:val="49CD898B282C48E3A5474B2C77052459"/>
  </w:style>
  <w:style w:type="paragraph" w:customStyle="1" w:styleId="259EF07073834BDF974EB21E098C1319">
    <w:name w:val="259EF07073834BDF974EB21E098C1319"/>
  </w:style>
  <w:style w:type="paragraph" w:customStyle="1" w:styleId="70FEEC89D1D44E45BD643732012B4E74">
    <w:name w:val="70FEEC89D1D44E45BD643732012B4E74"/>
  </w:style>
  <w:style w:type="paragraph" w:customStyle="1" w:styleId="5BB78D45147A4413B88BB4DFCA34B341">
    <w:name w:val="5BB78D45147A4413B88BB4DFCA34B341"/>
  </w:style>
  <w:style w:type="paragraph" w:customStyle="1" w:styleId="89A6FCF4DFB449F3B342521D284DEBE9">
    <w:name w:val="89A6FCF4DFB449F3B342521D284DEBE9"/>
  </w:style>
  <w:style w:type="paragraph" w:customStyle="1" w:styleId="2621C9FEC1AF4B679AE77B3D6A8F895A">
    <w:name w:val="2621C9FEC1AF4B679AE77B3D6A8F895A"/>
  </w:style>
  <w:style w:type="paragraph" w:customStyle="1" w:styleId="28780E0808C94C838CD024CF12C48CF9">
    <w:name w:val="28780E0808C94C838CD024CF12C48CF9"/>
  </w:style>
  <w:style w:type="paragraph" w:customStyle="1" w:styleId="BF0B2162C7C844E8B7795318C31783B6">
    <w:name w:val="BF0B2162C7C844E8B7795318C31783B6"/>
  </w:style>
  <w:style w:type="paragraph" w:customStyle="1" w:styleId="B671735D871B4793875B6229462C88A5">
    <w:name w:val="B671735D871B4793875B6229462C88A5"/>
  </w:style>
  <w:style w:type="paragraph" w:customStyle="1" w:styleId="4A82735332D7499EB36EF83F5C5DFEE2">
    <w:name w:val="4A82735332D7499EB36EF83F5C5DFEE2"/>
  </w:style>
  <w:style w:type="paragraph" w:customStyle="1" w:styleId="AD372138A59A48049F85828BE6F8F0F9">
    <w:name w:val="AD372138A59A48049F85828BE6F8F0F9"/>
  </w:style>
  <w:style w:type="paragraph" w:customStyle="1" w:styleId="9F5E8423A0954753B0B03C2FD53CDB1A">
    <w:name w:val="9F5E8423A0954753B0B03C2FD53CDB1A"/>
  </w:style>
  <w:style w:type="paragraph" w:customStyle="1" w:styleId="B7518F60A8E74BF88A3DEDD6ECDB1733">
    <w:name w:val="B7518F60A8E74BF88A3DEDD6ECDB1733"/>
  </w:style>
  <w:style w:type="paragraph" w:customStyle="1" w:styleId="3CD59FA4171049FD954C6F18A45F8386">
    <w:name w:val="3CD59FA4171049FD954C6F18A45F8386"/>
  </w:style>
  <w:style w:type="paragraph" w:customStyle="1" w:styleId="8AD3163708ED467D9FCC4DA7165033C3">
    <w:name w:val="8AD3163708ED467D9FCC4DA7165033C3"/>
  </w:style>
  <w:style w:type="paragraph" w:customStyle="1" w:styleId="FC6FA45667EB4DAD9E07AAEB43184554">
    <w:name w:val="FC6FA45667EB4DAD9E07AAEB43184554"/>
  </w:style>
  <w:style w:type="paragraph" w:customStyle="1" w:styleId="53E0487D88CD4B5CB69ADD82B3677F21">
    <w:name w:val="53E0487D88CD4B5CB69ADD82B3677F21"/>
  </w:style>
  <w:style w:type="paragraph" w:customStyle="1" w:styleId="1C9C63C196AC4294BB46BDEDA9F43C50">
    <w:name w:val="1C9C63C196AC4294BB46BDEDA9F43C50"/>
  </w:style>
  <w:style w:type="paragraph" w:customStyle="1" w:styleId="577C6C2F5F93481F85D153395F15C72B">
    <w:name w:val="577C6C2F5F93481F85D153395F15C72B"/>
  </w:style>
  <w:style w:type="paragraph" w:customStyle="1" w:styleId="C179861620C44EAA99DA3C8D8BA27A7D">
    <w:name w:val="C179861620C44EAA99DA3C8D8BA27A7D"/>
  </w:style>
  <w:style w:type="paragraph" w:customStyle="1" w:styleId="2E123EFC2E1C4C9F88709DE3A7F6CF57">
    <w:name w:val="2E123EFC2E1C4C9F88709DE3A7F6CF57"/>
  </w:style>
  <w:style w:type="paragraph" w:customStyle="1" w:styleId="CD596F63610A4F599E2C99E218DA3822">
    <w:name w:val="CD596F63610A4F599E2C99E218DA3822"/>
  </w:style>
  <w:style w:type="paragraph" w:customStyle="1" w:styleId="49DA4824EE13448EB567807E8140C8AD">
    <w:name w:val="49DA4824EE13448EB567807E8140C8AD"/>
  </w:style>
  <w:style w:type="paragraph" w:customStyle="1" w:styleId="56A641B6E79A4B39AF533C8A68885ADB">
    <w:name w:val="56A641B6E79A4B39AF533C8A68885ADB"/>
  </w:style>
  <w:style w:type="paragraph" w:customStyle="1" w:styleId="2B3DE524307B40688A3AEF8CA7738A85">
    <w:name w:val="2B3DE524307B40688A3AEF8CA7738A85"/>
  </w:style>
  <w:style w:type="paragraph" w:customStyle="1" w:styleId="3384BE46F2B646B5B86F077530EAE082">
    <w:name w:val="3384BE46F2B646B5B86F077530EAE082"/>
  </w:style>
  <w:style w:type="paragraph" w:customStyle="1" w:styleId="45D53273387046BE87BF1D700C5351AD">
    <w:name w:val="45D53273387046BE87BF1D700C5351AD"/>
    <w:rsid w:val="00AD3DD8"/>
  </w:style>
  <w:style w:type="paragraph" w:customStyle="1" w:styleId="B685C84A955845508221505DE00B0D3B">
    <w:name w:val="B685C84A955845508221505DE00B0D3B"/>
    <w:rsid w:val="00AD3DD8"/>
  </w:style>
  <w:style w:type="paragraph" w:customStyle="1" w:styleId="B2807AA58A8449D39E091E3946EB4125">
    <w:name w:val="B2807AA58A8449D39E091E3946EB4125"/>
    <w:rsid w:val="00AD3DD8"/>
  </w:style>
  <w:style w:type="paragraph" w:customStyle="1" w:styleId="1863EA493E7B495BB2688821C610C88E">
    <w:name w:val="1863EA493E7B495BB2688821C610C88E"/>
    <w:rsid w:val="00AD3DD8"/>
  </w:style>
  <w:style w:type="paragraph" w:customStyle="1" w:styleId="1C4791F1DF9B4C2FA524736F4F636715">
    <w:name w:val="1C4791F1DF9B4C2FA524736F4F636715"/>
    <w:rsid w:val="00AD3DD8"/>
  </w:style>
  <w:style w:type="paragraph" w:customStyle="1" w:styleId="A76ED268A07549AD995EC692F36E3B21">
    <w:name w:val="A76ED268A07549AD995EC692F36E3B21"/>
    <w:rsid w:val="00AD3DD8"/>
  </w:style>
  <w:style w:type="paragraph" w:customStyle="1" w:styleId="64899F8097C14EEA835B9DF0DDE7FF62">
    <w:name w:val="64899F8097C14EEA835B9DF0DDE7FF62"/>
    <w:rsid w:val="00AD3DD8"/>
  </w:style>
  <w:style w:type="paragraph" w:customStyle="1" w:styleId="569A019B01D34E8CA0A8A7D88D733FBE">
    <w:name w:val="569A019B01D34E8CA0A8A7D88D733FBE"/>
    <w:rsid w:val="00AD3DD8"/>
  </w:style>
  <w:style w:type="paragraph" w:customStyle="1" w:styleId="3993D2716D694F80A36DB9AF1217DE1D">
    <w:name w:val="3993D2716D694F80A36DB9AF1217DE1D"/>
    <w:rsid w:val="00AD3D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106</TotalTime>
  <Pages>3</Pages>
  <Words>377</Words>
  <Characters>1740</Characters>
  <Application>Microsoft Office Word</Application>
  <DocSecurity>0</DocSecurity>
  <Lines>30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17jua</dc:creator>
  <cp:keywords/>
  <dc:description/>
  <cp:lastModifiedBy>17juarez38@gmail.com</cp:lastModifiedBy>
  <cp:revision>2</cp:revision>
  <dcterms:created xsi:type="dcterms:W3CDTF">2018-02-27T01:05:00Z</dcterms:created>
  <dcterms:modified xsi:type="dcterms:W3CDTF">2018-02-27T02:51:00Z</dcterms:modified>
  <cp:version/>
</cp:coreProperties>
</file>